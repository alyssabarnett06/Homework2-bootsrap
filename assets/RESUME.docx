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xmlns:wp14="http://schemas.microsoft.com/office/word/2010/wordml" w:rsidR="001B2ABD" w:rsidTr="6EE32593" w14:paraId="62E27285" wp14:textId="77777777">
        <w:trPr>
          <w:trHeight w:val="4410"/>
        </w:trPr>
        <w:tc>
          <w:tcPr>
            <w:tcW w:w="3600" w:type="dxa"/>
            <w:tcMar/>
            <w:vAlign w:val="bottom"/>
          </w:tcPr>
          <w:p w:rsidR="001B2ABD" w:rsidP="001B2ABD" w:rsidRDefault="001B2ABD" w14:paraId="672A6659" wp14:textId="77777777">
            <w:pPr>
              <w:tabs>
                <w:tab w:val="left" w:pos="990"/>
              </w:tabs>
              <w:jc w:val="center"/>
            </w:pPr>
            <w:bookmarkStart w:name="_GoBack" w:id="0"/>
            <w:bookmarkEnd w:id="0"/>
          </w:p>
        </w:tc>
        <w:tc>
          <w:tcPr>
            <w:tcW w:w="720" w:type="dxa"/>
            <w:tcMar/>
          </w:tcPr>
          <w:p w:rsidR="001B2ABD" w:rsidP="000C45FF" w:rsidRDefault="001B2ABD" w14:paraId="0A37501D" wp14:textId="77777777">
            <w:pPr>
              <w:tabs>
                <w:tab w:val="left" w:pos="990"/>
              </w:tabs>
            </w:pPr>
          </w:p>
        </w:tc>
        <w:tc>
          <w:tcPr>
            <w:tcW w:w="6470" w:type="dxa"/>
            <w:tcMar/>
            <w:vAlign w:val="bottom"/>
          </w:tcPr>
          <w:p w:rsidRPr="00733DC3" w:rsidR="001B2ABD" w:rsidP="001B2ABD" w:rsidRDefault="002129A6" w14:paraId="6B628C03" wp14:textId="77777777">
            <w:pPr>
              <w:pStyle w:val="Title"/>
              <w:rPr>
                <w:sz w:val="72"/>
                <w:szCs w:val="72"/>
              </w:rPr>
            </w:pPr>
            <w:r w:rsidRPr="00733DC3">
              <w:rPr>
                <w:sz w:val="72"/>
                <w:szCs w:val="72"/>
              </w:rPr>
              <w:t>Alyssa Barnett</w:t>
            </w:r>
          </w:p>
          <w:p w:rsidR="001B2ABD" w:rsidP="001B2ABD" w:rsidRDefault="002129A6" w14:paraId="32E98885" wp14:textId="77777777">
            <w:pPr>
              <w:pStyle w:val="Subtitle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>Full Stack Web Developer</w:t>
            </w:r>
          </w:p>
          <w:p w:rsidRPr="00733DC3" w:rsidR="00733DC3" w:rsidP="00733DC3" w:rsidRDefault="00733DC3" w14:paraId="5DAB6C7B" wp14:textId="77777777"/>
        </w:tc>
      </w:tr>
      <w:tr xmlns:wp14="http://schemas.microsoft.com/office/word/2010/wordml" w:rsidR="001B2ABD" w:rsidTr="6EE32593" w14:paraId="329E207B" wp14:textId="77777777">
        <w:tc>
          <w:tcPr>
            <w:tcW w:w="3600" w:type="dxa"/>
            <w:tcMar/>
          </w:tcPr>
          <w:sdt>
            <w:sdtPr>
              <w:id w:val="-1711873194"/>
              <w15:appearance w15:val="hidden"/>
              <w:temporary/>
              <w:showingPlcHdr/>
              <w:placeholder>
                <w:docPart w:val="9818DCBEB2AA4068892C96FEB64BCF30"/>
              </w:placeholder>
            </w:sdtPr>
            <w:sdtContent>
              <w:p w:rsidR="001B2ABD" w:rsidP="00036450" w:rsidRDefault="00036450" w14:paraId="095E98F2" wp14:textId="7777777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6179C8" w:rsidP="006179C8" w:rsidRDefault="006179C8" w14:paraId="7196494F" wp14:textId="77777777">
            <w:r>
              <w:t>Efficient in Full Stack Web Development. Exce</w:t>
            </w:r>
            <w:r>
              <w:t>ptional experience</w:t>
            </w:r>
            <w:r>
              <w:t xml:space="preserve"> in the “Front End” aspect of Web development.</w:t>
            </w:r>
            <w:r>
              <w:t xml:space="preserve"> Built a lengthy and detailed portfolio of apps/websites. </w:t>
            </w:r>
          </w:p>
          <w:p w:rsidR="006179C8" w:rsidP="002129A6" w:rsidRDefault="006179C8" w14:paraId="02EB378F" wp14:textId="77777777"/>
          <w:p w:rsidR="002129A6" w:rsidP="002129A6" w:rsidRDefault="002129A6" w14:paraId="290675A4" wp14:textId="77777777">
            <w:r>
              <w:t>Over four (5) years of customer service experience in restaurant and retail settings. Highly motivated, able to</w:t>
            </w:r>
          </w:p>
          <w:p w:rsidR="002129A6" w:rsidP="002129A6" w:rsidRDefault="002129A6" w14:paraId="1CB372FA" wp14:textId="77777777">
            <w:r>
              <w:t>multi-task and prioritize workload under pressure, as well as increase pace as workload demands. Excellent</w:t>
            </w:r>
          </w:p>
          <w:p w:rsidR="006179C8" w:rsidP="006179C8" w:rsidRDefault="002129A6" w14:paraId="0980A438" wp14:textId="77777777">
            <w:r>
              <w:t xml:space="preserve">interpersonal skills, with ability to build rapport and develop regular clientele. </w:t>
            </w:r>
          </w:p>
          <w:p w:rsidR="002129A6" w:rsidP="002129A6" w:rsidRDefault="002129A6" w14:paraId="7B2AEA40" wp14:textId="77777777">
            <w:r>
              <w:t>Keen attention to detail. Outstanding knowledge on drawing customers in</w:t>
            </w:r>
          </w:p>
          <w:p w:rsidR="00036450" w:rsidP="002129A6" w:rsidRDefault="002129A6" w14:paraId="313885B1" wp14:textId="77777777">
            <w:r>
              <w:t>for business.</w:t>
            </w:r>
          </w:p>
          <w:p w:rsidR="00D74E64" w:rsidP="00CB0055" w:rsidRDefault="00D74E64" w14:paraId="6A05A809" wp14:textId="77777777">
            <w:pPr>
              <w:pStyle w:val="Heading3"/>
            </w:pPr>
          </w:p>
          <w:p w:rsidRPr="00CB0055" w:rsidR="00036450" w:rsidP="00CB0055" w:rsidRDefault="00780D2B" w14:paraId="55300736" wp14:textId="77777777">
            <w:pPr>
              <w:pStyle w:val="Heading3"/>
            </w:pPr>
            <w:sdt>
              <w:sdtPr>
                <w:id w:val="-1954003311"/>
                <w:placeholder>
                  <w:docPart w:val="3D2A59A02C044AE598BD498A5B8B3F4C"/>
                </w:placeholder>
                <w:temporary/>
                <w:showingPlcHdr/>
                <w15:appearance w15:val="hidden"/>
              </w:sdtPr>
              <w:sdtEndPr/>
              <w:sdtContent>
                <w:r w:rsidRPr="00CB0055" w:rsidR="00CB0055">
                  <w:t>Contact</w:t>
                </w:r>
              </w:sdtContent>
            </w:sdt>
          </w:p>
          <w:sdt>
            <w:sdtPr>
              <w:id w:val="1111563247"/>
              <w15:appearance w15:val="hidden"/>
              <w:temporary/>
              <w:showingPlcHdr/>
              <w:placeholder>
                <w:docPart w:val="141DE5B8F855489491BA3EACD4974989"/>
              </w:placeholder>
            </w:sdtPr>
            <w:sdtContent>
              <w:p w:rsidR="004D3011" w:rsidP="004D3011" w:rsidRDefault="004D3011" w14:paraId="0C72ACBB" wp14:textId="77777777">
                <w:r w:rsidRPr="004D3011">
                  <w:t>PHONE:</w:t>
                </w:r>
              </w:p>
            </w:sdtContent>
          </w:sdt>
          <w:p w:rsidRPr="004D3011" w:rsidR="004D3011" w:rsidP="004D3011" w:rsidRDefault="006179C8" w14:paraId="486C447E" wp14:textId="77777777">
            <w:r>
              <w:t>(704)-728-5718</w:t>
            </w:r>
          </w:p>
          <w:sdt>
            <w:sdtPr>
              <w:id w:val="67859272"/>
              <w15:appearance w15:val="hidden"/>
              <w:temporary/>
              <w:showingPlcHdr/>
              <w:placeholder>
                <w:docPart w:val="9DFE94CBACF94AC28BF4B2AD00B82D93"/>
              </w:placeholder>
            </w:sdtPr>
            <w:sdtContent>
              <w:p w:rsidR="004D3011" w:rsidP="004D3011" w:rsidRDefault="004D3011" w14:paraId="39A2E009" wp14:textId="77777777">
                <w:r w:rsidRPr="004D3011">
                  <w:t>WEBSITE:</w:t>
                </w:r>
              </w:p>
            </w:sdtContent>
          </w:sdt>
          <w:p w:rsidR="004D3011" w:rsidP="004D3011" w:rsidRDefault="007D6C2E" w14:paraId="517B6266" wp14:textId="77777777">
            <w:hyperlink w:history="1" r:id="rId10">
              <w:r>
                <w:rPr>
                  <w:rStyle w:val="Hyperlink"/>
                </w:rPr>
                <w:t>https://github.com/alyssabarnett06</w:t>
              </w:r>
            </w:hyperlink>
          </w:p>
          <w:p w:rsidR="007D6C2E" w:rsidP="004D3011" w:rsidRDefault="007D6C2E" w14:paraId="4C212DC4" wp14:textId="77777777">
            <w:r>
              <w:t>LINKEDIN:</w:t>
            </w:r>
          </w:p>
          <w:p w:rsidR="007D6C2E" w:rsidP="004D3011" w:rsidRDefault="007D6C2E" w14:paraId="76FCA4EF" wp14:textId="77777777">
            <w:hyperlink w:history="1" r:id="rId11">
              <w:r w:rsidRPr="00762A7D">
                <w:rPr>
                  <w:rStyle w:val="Hyperlink"/>
                </w:rPr>
                <w:t>https://www.linkedin.com/in/alyssa-barnett-a3651213a/</w:t>
              </w:r>
            </w:hyperlink>
          </w:p>
          <w:p w:rsidR="004D3011" w:rsidP="004D3011" w:rsidRDefault="004D3011" w14:paraId="5A39BBE3" wp14:textId="77777777"/>
          <w:p w:rsidR="004D3011" w:rsidP="004D3011" w:rsidRDefault="00780D2B" w14:paraId="688E95DC" wp14:textId="77777777">
            <w:sdt>
              <w:sdtPr>
                <w:id w:val="-240260293"/>
                <w:placeholder>
                  <w:docPart w:val="AD6015E770A74139B3B500A10D12AD52"/>
                </w:placeholder>
                <w:temporary/>
                <w:showingPlcHdr/>
                <w15:appearance w15:val="hidden"/>
              </w:sdtPr>
              <w:sdtEndPr/>
              <w:sdtContent>
                <w:r w:rsidRPr="004D3011" w:rsidR="004D3011">
                  <w:t>EMAIL:</w:t>
                </w:r>
              </w:sdtContent>
            </w:sdt>
          </w:p>
          <w:p w:rsidR="007D6C2E" w:rsidP="004D3011" w:rsidRDefault="007D6C2E" w14:paraId="6031E958" wp14:textId="77777777">
            <w:hyperlink w:history="1" r:id="rId12">
              <w:r w:rsidRPr="007D6C2E">
                <w:rPr>
                  <w:rStyle w:val="Hyperlink"/>
                </w:rPr>
                <w:t>ca.barnett06@gmail.com</w:t>
              </w:r>
            </w:hyperlink>
          </w:p>
          <w:p w:rsidR="00733DC3" w:rsidP="004D3011" w:rsidRDefault="00733DC3" w14:paraId="41C8F396" wp14:textId="77777777"/>
          <w:p w:rsidR="00D74E64" w:rsidP="00733DC3" w:rsidRDefault="00D74E64" w14:paraId="72A3D3EC" wp14:textId="77777777">
            <w:pPr>
              <w:rPr>
                <w:b/>
                <w:bCs/>
                <w:color w:val="355D7E" w:themeColor="accent1" w:themeShade="80"/>
                <w:sz w:val="24"/>
                <w:szCs w:val="24"/>
              </w:rPr>
            </w:pPr>
          </w:p>
          <w:p w:rsidR="00D74E64" w:rsidP="00733DC3" w:rsidRDefault="00D74E64" w14:paraId="0D0B940D" wp14:textId="77777777">
            <w:pPr>
              <w:rPr>
                <w:b/>
                <w:bCs/>
                <w:color w:val="355D7E" w:themeColor="accent1" w:themeShade="80"/>
                <w:sz w:val="24"/>
                <w:szCs w:val="24"/>
              </w:rPr>
            </w:pPr>
          </w:p>
          <w:p w:rsidR="00D74E64" w:rsidP="00733DC3" w:rsidRDefault="00D74E64" w14:paraId="0E27B00A" wp14:textId="77777777">
            <w:pPr>
              <w:rPr>
                <w:b/>
                <w:bCs/>
                <w:color w:val="355D7E" w:themeColor="accent1" w:themeShade="80"/>
                <w:sz w:val="24"/>
                <w:szCs w:val="24"/>
              </w:rPr>
            </w:pPr>
          </w:p>
          <w:p w:rsidR="00733DC3" w:rsidP="00733DC3" w:rsidRDefault="00733DC3" w14:paraId="552EE31A" wp14:textId="77777777">
            <w:pPr>
              <w:rPr>
                <w:b/>
                <w:bCs/>
                <w:color w:val="94B6D2" w:themeColor="accent1"/>
              </w:rPr>
            </w:pPr>
            <w:r w:rsidRPr="00733DC3">
              <w:rPr>
                <w:b/>
                <w:bCs/>
                <w:color w:val="355D7E" w:themeColor="accent1" w:themeShade="80"/>
                <w:sz w:val="24"/>
                <w:szCs w:val="24"/>
              </w:rPr>
              <w:t>Other Skills</w:t>
            </w:r>
            <w:r w:rsidRPr="00733DC3">
              <w:rPr>
                <w:b/>
                <w:bCs/>
                <w:color w:val="94B6D2" w:themeColor="accent1"/>
              </w:rPr>
              <w:t>:</w:t>
            </w:r>
          </w:p>
          <w:p w:rsidRPr="00733DC3" w:rsidR="00733DC3" w:rsidP="00733DC3" w:rsidRDefault="00733DC3" w14:paraId="79E45403" wp14:textId="77777777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94B6D2" w:themeColor="accent1"/>
              </w:rPr>
            </w:pPr>
            <w:r w:rsidRPr="00733DC3">
              <w:rPr>
                <w:rFonts w:ascii="&amp;quot" w:hAnsi="&amp;quot"/>
                <w:color w:val="000000"/>
                <w:szCs w:val="18"/>
              </w:rPr>
              <w:t>Experience with node.js, MySQL, and C++</w:t>
            </w:r>
          </w:p>
          <w:p w:rsidR="00733DC3" w:rsidP="00733DC3" w:rsidRDefault="00733DC3" w14:paraId="1B6951F6" wp14:textId="77777777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  <w:r>
              <w:rPr>
                <w:rFonts w:ascii="&amp;quot" w:hAnsi="&amp;quot"/>
                <w:color w:val="000000"/>
                <w:sz w:val="18"/>
                <w:szCs w:val="18"/>
              </w:rPr>
              <w:t>Quickly identify and resolve problems </w:t>
            </w:r>
          </w:p>
          <w:p w:rsidRPr="00733DC3" w:rsidR="00733DC3" w:rsidP="00733DC3" w:rsidRDefault="00733DC3" w14:paraId="5A2F8FBF" wp14:textId="77777777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  <w:r>
              <w:rPr>
                <w:rFonts w:ascii="&amp;quot" w:hAnsi="&amp;quot"/>
                <w:color w:val="000000"/>
                <w:sz w:val="18"/>
                <w:szCs w:val="18"/>
              </w:rPr>
              <w:t>Listen and respond to requests, following up to assure complete satisfaction</w:t>
            </w:r>
          </w:p>
          <w:p w:rsidR="00733DC3" w:rsidP="00733DC3" w:rsidRDefault="00733DC3" w14:paraId="0134E7EE" wp14:textId="77777777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  <w:r>
              <w:rPr>
                <w:rFonts w:ascii="&amp;quot" w:hAnsi="&amp;quot"/>
                <w:color w:val="000000"/>
                <w:sz w:val="18"/>
                <w:szCs w:val="18"/>
              </w:rPr>
              <w:t>Excellent marketing/ promoting experience</w:t>
            </w:r>
          </w:p>
          <w:p w:rsidR="00733DC3" w:rsidP="00733DC3" w:rsidRDefault="00733DC3" w14:paraId="324FB113" wp14:textId="77777777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  <w:r>
              <w:rPr>
                <w:rFonts w:ascii="&amp;quot" w:hAnsi="&amp;quot"/>
                <w:color w:val="000000"/>
                <w:sz w:val="18"/>
                <w:szCs w:val="18"/>
              </w:rPr>
              <w:t>Highly experienced with Microsoft</w:t>
            </w:r>
          </w:p>
          <w:p w:rsidR="00733DC3" w:rsidP="004D3011" w:rsidRDefault="00733DC3" w14:paraId="60061E4C" wp14:textId="77777777"/>
          <w:p w:rsidRPr="004D3011" w:rsidR="004D3011" w:rsidP="004D3011" w:rsidRDefault="004D3011" w14:paraId="44EAFD9C" wp14:textId="77777777"/>
        </w:tc>
        <w:tc>
          <w:tcPr>
            <w:tcW w:w="720" w:type="dxa"/>
            <w:tcMar/>
          </w:tcPr>
          <w:p w:rsidR="001B2ABD" w:rsidP="000C45FF" w:rsidRDefault="001B2ABD" w14:paraId="4B94D5A5" wp14:textId="77777777">
            <w:pPr>
              <w:tabs>
                <w:tab w:val="left" w:pos="990"/>
              </w:tabs>
            </w:pPr>
          </w:p>
        </w:tc>
        <w:tc>
          <w:tcPr>
            <w:tcW w:w="6470" w:type="dxa"/>
            <w:tcMar/>
          </w:tcPr>
          <w:sdt>
            <w:sdtPr>
              <w:id w:val="1049110328"/>
              <w15:appearance w15:val="hidden"/>
              <w:temporary/>
              <w:showingPlcHdr/>
              <w:placeholder>
                <w:docPart w:val="F5055C71504344B28F4F0B80F3A7A223"/>
              </w:placeholder>
            </w:sdtPr>
            <w:sdtContent>
              <w:p w:rsidR="001B2ABD" w:rsidP="00036450" w:rsidRDefault="00E25A26" w14:paraId="07DEE553" wp14:textId="7777777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Pr="00036450" w:rsidR="00036450" w:rsidP="00B359E4" w:rsidRDefault="002129A6" w14:paraId="7E1022A1" wp14:textId="77777777">
            <w:pPr>
              <w:pStyle w:val="Heading4"/>
            </w:pPr>
            <w:r>
              <w:t>University of North Carolina at Charlotte</w:t>
            </w:r>
          </w:p>
          <w:p w:rsidRPr="00B359E4" w:rsidR="00036450" w:rsidP="00B359E4" w:rsidRDefault="002129A6" w14:paraId="32DEE32B" wp14:textId="77777777">
            <w:pPr>
              <w:pStyle w:val="Date"/>
            </w:pPr>
            <w:r>
              <w:t>[October 8</w:t>
            </w:r>
            <w:r w:rsidRPr="002129A6">
              <w:rPr>
                <w:vertAlign w:val="superscript"/>
              </w:rPr>
              <w:t>th</w:t>
            </w:r>
            <w:r>
              <w:t>, 2019</w:t>
            </w:r>
            <w:r w:rsidRPr="00B359E4" w:rsidR="00036450">
              <w:t xml:space="preserve"> </w:t>
            </w:r>
            <w:r>
              <w:t>–</w:t>
            </w:r>
            <w:r w:rsidRPr="00B359E4" w:rsidR="00036450">
              <w:t xml:space="preserve"> </w:t>
            </w:r>
            <w:r>
              <w:t>April 4</w:t>
            </w:r>
            <w:r w:rsidRPr="002129A6">
              <w:rPr>
                <w:vertAlign w:val="superscript"/>
              </w:rPr>
              <w:t>th</w:t>
            </w:r>
            <w:r>
              <w:t>, 2020]</w:t>
            </w:r>
          </w:p>
          <w:p w:rsidR="004D3011" w:rsidP="00036450" w:rsidRDefault="00036450" w14:paraId="202FF2C9" wp14:textId="77777777">
            <w:r w:rsidRPr="00036450">
              <w:t>[</w:t>
            </w:r>
            <w:r w:rsidR="002129A6">
              <w:t>Full Stack Web Development Coding Bootcamp Completed</w:t>
            </w:r>
            <w:r w:rsidRPr="00036450">
              <w:t>]</w:t>
            </w:r>
          </w:p>
          <w:p w:rsidR="00D74E64" w:rsidP="00036450" w:rsidRDefault="00D74E64" w14:paraId="3DEEC669" wp14:textId="77777777">
            <w:pPr>
              <w:pStyle w:val="Heading2"/>
            </w:pPr>
          </w:p>
          <w:sdt>
            <w:sdtPr>
              <w:id w:val="1001553383"/>
              <w15:appearance w15:val="hidden"/>
              <w:temporary/>
              <w:showingPlcHdr/>
              <w:placeholder>
                <w:docPart w:val="CD8A178D0DFF44408B70E2BEBF4513E0"/>
              </w:placeholder>
            </w:sdtPr>
            <w:sdtContent>
              <w:p w:rsidR="00036450" w:rsidP="00036450" w:rsidRDefault="00036450" w14:paraId="74D97871" wp14:textId="7777777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P="00B359E4" w:rsidRDefault="002129A6" w14:paraId="549A6719" wp14:textId="77777777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>
              <w:t>Brixx</w:t>
            </w:r>
            <w:proofErr w:type="spellEnd"/>
            <w:r>
              <w:t xml:space="preserve"> Wood Fired </w:t>
            </w:r>
            <w:proofErr w:type="gramStart"/>
            <w:r>
              <w:t>Pizza]</w:t>
            </w:r>
            <w:r w:rsidR="00036450">
              <w:t xml:space="preserve"> </w:t>
            </w:r>
            <w:r w:rsidRPr="00036450" w:rsidR="00036450">
              <w:t xml:space="preserve"> </w:t>
            </w:r>
            <w:r>
              <w:t>[</w:t>
            </w:r>
            <w:proofErr w:type="gramEnd"/>
            <w:r>
              <w:t>Bartender]</w:t>
            </w:r>
          </w:p>
          <w:p w:rsidRPr="00036450" w:rsidR="00036450" w:rsidP="00B359E4" w:rsidRDefault="002129A6" w14:paraId="4B388A1C" wp14:textId="77777777">
            <w:pPr>
              <w:pStyle w:val="Date"/>
            </w:pPr>
            <w:r>
              <w:t xml:space="preserve">[08/2018 </w:t>
            </w:r>
            <w:r w:rsidRPr="00036450" w:rsidR="00036450">
              <w:t>–</w:t>
            </w:r>
            <w:r>
              <w:t xml:space="preserve"> Present]</w:t>
            </w:r>
          </w:p>
          <w:p w:rsidR="00036450" w:rsidP="00036450" w:rsidRDefault="002129A6" w14:paraId="102B3F9F" wp14:textId="77777777">
            <w:r>
              <w:t>[</w:t>
            </w:r>
            <w:r w:rsidRPr="00036450" w:rsidR="00036450">
              <w:t xml:space="preserve"> </w:t>
            </w:r>
            <w:r>
              <w:t>Greeting customers and giving exceptional service in order to make their visit outstanding and to ensure they will be back.</w:t>
            </w:r>
            <w:r w:rsidR="006179C8">
              <w:t>]</w:t>
            </w:r>
          </w:p>
          <w:p w:rsidR="004D3011" w:rsidP="00036450" w:rsidRDefault="004D3011" w14:paraId="3656B9AB" wp14:textId="77777777"/>
          <w:p w:rsidRPr="004D3011" w:rsidR="004D3011" w:rsidP="00B359E4" w:rsidRDefault="002129A6" w14:paraId="260C00CD" wp14:textId="77777777">
            <w:pPr>
              <w:pStyle w:val="Heading4"/>
              <w:rPr>
                <w:bCs/>
              </w:rPr>
            </w:pPr>
            <w:r>
              <w:t xml:space="preserve">[RJ Corman Railroad </w:t>
            </w:r>
            <w:proofErr w:type="gramStart"/>
            <w:r>
              <w:t>Group]</w:t>
            </w:r>
            <w:r w:rsidRPr="004D3011" w:rsidR="004D3011">
              <w:t xml:space="preserve">  </w:t>
            </w:r>
            <w:r>
              <w:t>[</w:t>
            </w:r>
            <w:proofErr w:type="gramEnd"/>
            <w:r>
              <w:t>Train Staff]</w:t>
            </w:r>
          </w:p>
          <w:p w:rsidRPr="004D3011" w:rsidR="004D3011" w:rsidP="00B359E4" w:rsidRDefault="002129A6" w14:paraId="31494F76" wp14:textId="77777777">
            <w:pPr>
              <w:pStyle w:val="Date"/>
            </w:pPr>
            <w:r>
              <w:t>[07/2017– 08/2018]</w:t>
            </w:r>
          </w:p>
          <w:p w:rsidR="004D3011" w:rsidP="004D3011" w:rsidRDefault="002129A6" w14:paraId="42D74898" wp14:textId="77777777">
            <w:r>
              <w:t xml:space="preserve">[Served </w:t>
            </w:r>
            <w:r w:rsidR="00733DC3">
              <w:t>c</w:t>
            </w:r>
            <w:r>
              <w:t xml:space="preserve">ustomers lunch and dinner on their </w:t>
            </w:r>
            <w:proofErr w:type="gramStart"/>
            <w:r>
              <w:t>2 hour</w:t>
            </w:r>
            <w:proofErr w:type="gramEnd"/>
            <w:r>
              <w:t xml:space="preserve"> train excursion. </w:t>
            </w:r>
            <w:r w:rsidR="006179C8">
              <w:t>Handled money, and company events.]</w:t>
            </w:r>
            <w:r w:rsidRPr="004D3011" w:rsidR="00036450">
              <w:t xml:space="preserve"> </w:t>
            </w:r>
          </w:p>
          <w:p w:rsidR="007D6C2E" w:rsidP="007D6C2E" w:rsidRDefault="007D6C2E" w14:paraId="45FB0818" wp14:textId="77777777">
            <w:pPr>
              <w:pStyle w:val="Heading4"/>
            </w:pPr>
          </w:p>
          <w:p w:rsidRPr="004D3011" w:rsidR="007D6C2E" w:rsidP="007D6C2E" w:rsidRDefault="007D6C2E" w14:paraId="1377CD6F" wp14:textId="77777777">
            <w:pPr>
              <w:pStyle w:val="Heading4"/>
              <w:rPr>
                <w:bCs/>
              </w:rPr>
            </w:pPr>
            <w:r>
              <w:t>[</w:t>
            </w:r>
            <w:r>
              <w:t xml:space="preserve">Bottle Cap </w:t>
            </w:r>
            <w:proofErr w:type="gramStart"/>
            <w:r>
              <w:t>Group</w:t>
            </w:r>
            <w:r>
              <w:t>]</w:t>
            </w:r>
            <w:r w:rsidRPr="004D3011">
              <w:t xml:space="preserve">  </w:t>
            </w:r>
            <w:r>
              <w:t>[</w:t>
            </w:r>
            <w:proofErr w:type="gramEnd"/>
            <w:r>
              <w:t>Server/ Certified Trainer</w:t>
            </w:r>
            <w:r>
              <w:t>]</w:t>
            </w:r>
          </w:p>
          <w:p w:rsidRPr="004D3011" w:rsidR="007D6C2E" w:rsidP="007D6C2E" w:rsidRDefault="007D6C2E" w14:paraId="70DAA3F0" wp14:textId="77777777">
            <w:pPr>
              <w:pStyle w:val="Date"/>
            </w:pPr>
            <w:r>
              <w:t>[</w:t>
            </w:r>
            <w:r>
              <w:t>11</w:t>
            </w:r>
            <w:r>
              <w:t>/201</w:t>
            </w:r>
            <w:r>
              <w:t>5</w:t>
            </w:r>
            <w:r>
              <w:t>– 0</w:t>
            </w:r>
            <w:r>
              <w:t>7</w:t>
            </w:r>
            <w:r>
              <w:t>/201</w:t>
            </w:r>
            <w:r>
              <w:t>7</w:t>
            </w:r>
            <w:r>
              <w:t>]</w:t>
            </w:r>
          </w:p>
          <w:p w:rsidR="007D6C2E" w:rsidP="007D6C2E" w:rsidRDefault="007D6C2E" w14:paraId="75016E47" wp14:textId="77777777">
            <w:r>
              <w:t>[</w:t>
            </w:r>
            <w:r>
              <w:t xml:space="preserve">Served </w:t>
            </w:r>
            <w:r w:rsidR="00733DC3">
              <w:t>guest</w:t>
            </w:r>
            <w:r>
              <w:t xml:space="preserve"> with </w:t>
            </w:r>
            <w:r w:rsidR="00733DC3">
              <w:t>outstanding service and trained new employees.]</w:t>
            </w:r>
          </w:p>
          <w:p w:rsidR="007D6C2E" w:rsidP="004D3011" w:rsidRDefault="007D6C2E" w14:paraId="049F31CB" wp14:textId="77777777"/>
          <w:p w:rsidRPr="004D3011" w:rsidR="007D6C2E" w:rsidP="007D6C2E" w:rsidRDefault="007D6C2E" w14:paraId="3BF180CB" wp14:textId="77777777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>
              <w:t>Trilogix</w:t>
            </w:r>
            <w:proofErr w:type="spellEnd"/>
            <w:r>
              <w:t xml:space="preserve"> </w:t>
            </w:r>
            <w:proofErr w:type="gramStart"/>
            <w:r>
              <w:t>Golf</w:t>
            </w:r>
            <w:r>
              <w:t>]</w:t>
            </w:r>
            <w:r w:rsidRPr="004D3011">
              <w:t xml:space="preserve">  </w:t>
            </w:r>
            <w:r>
              <w:t>[</w:t>
            </w:r>
            <w:proofErr w:type="gramEnd"/>
            <w:r>
              <w:t>Social Media Manager</w:t>
            </w:r>
            <w:r>
              <w:t>]</w:t>
            </w:r>
          </w:p>
          <w:p w:rsidRPr="004D3011" w:rsidR="007D6C2E" w:rsidP="007D6C2E" w:rsidRDefault="007D6C2E" w14:paraId="633878EE" wp14:textId="77777777">
            <w:pPr>
              <w:pStyle w:val="Date"/>
            </w:pPr>
            <w:r>
              <w:t>[0</w:t>
            </w:r>
            <w:r>
              <w:t>3</w:t>
            </w:r>
            <w:r>
              <w:t>/201</w:t>
            </w:r>
            <w:r>
              <w:t>4</w:t>
            </w:r>
            <w:r>
              <w:t>– 08/201</w:t>
            </w:r>
            <w:r>
              <w:t>6</w:t>
            </w:r>
            <w:r>
              <w:t>]</w:t>
            </w:r>
          </w:p>
          <w:p w:rsidR="00733DC3" w:rsidP="00733DC3" w:rsidRDefault="007D6C2E" w14:paraId="3E2BE9A5" wp14:textId="77777777">
            <w:r>
              <w:t>[</w:t>
            </w:r>
            <w:r w:rsidR="00733DC3">
              <w:t xml:space="preserve">Handled social media accounts for </w:t>
            </w:r>
            <w:proofErr w:type="spellStart"/>
            <w:r w:rsidR="00733DC3">
              <w:t>Trilogix</w:t>
            </w:r>
            <w:proofErr w:type="spellEnd"/>
            <w:r w:rsidR="00733DC3">
              <w:t xml:space="preserve"> Golf.</w:t>
            </w:r>
            <w:r>
              <w:t>]</w:t>
            </w:r>
            <w:r w:rsidRPr="004D3011">
              <w:t xml:space="preserve"> </w:t>
            </w:r>
          </w:p>
          <w:p w:rsidR="00733DC3" w:rsidP="00733DC3" w:rsidRDefault="00733DC3" w14:paraId="53128261" wp14:textId="77777777"/>
          <w:p w:rsidR="00D74E64" w:rsidP="00733DC3" w:rsidRDefault="00D74E64" w14:paraId="62486C05" wp14:textId="77777777"/>
          <w:p w:rsidR="00D74E64" w:rsidP="00733DC3" w:rsidRDefault="00D74E64" w14:paraId="4101652C" wp14:textId="77777777"/>
          <w:p w:rsidRPr="004D3011" w:rsidR="00036450" w:rsidP="6EE32593" w:rsidRDefault="00112054" w14:paraId="052ECD1E" wp14:textId="76E5A7EA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EE32593" w:rsidR="6EE32593">
              <w:rPr>
                <w:b w:val="1"/>
                <w:bCs w:val="1"/>
                <w:sz w:val="22"/>
                <w:szCs w:val="22"/>
              </w:rPr>
              <w:t>SKILLS</w:t>
            </w:r>
          </w:p>
          <w:p w:rsidRPr="004D3011" w:rsidR="00036450" w:rsidP="6EE32593" w:rsidRDefault="00112054" w14:paraId="5AF71A6B" wp14:textId="7165B0B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  <w:p w:rsidRPr="004D3011" w:rsidR="00036450" w:rsidP="6EE32593" w:rsidRDefault="00112054" w14:paraId="34498D01" wp14:textId="48369D4D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EE32593" w:rsidR="6EE32593">
              <w:rPr>
                <w:b w:val="0"/>
                <w:bCs w:val="0"/>
                <w:sz w:val="22"/>
                <w:szCs w:val="22"/>
              </w:rPr>
              <w:t>HTML</w:t>
            </w:r>
          </w:p>
          <w:p w:rsidRPr="004D3011" w:rsidR="00036450" w:rsidP="6EE32593" w:rsidRDefault="00112054" w14:paraId="2ED74AF3" wp14:textId="0BA834B3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22"/>
                <w:szCs w:val="22"/>
              </w:rPr>
            </w:pPr>
            <w:r w:rsidRPr="6EE32593" w:rsidR="6EE32593">
              <w:rPr>
                <w:b w:val="0"/>
                <w:bCs w:val="0"/>
                <w:sz w:val="22"/>
                <w:szCs w:val="22"/>
              </w:rPr>
              <w:t>CSS</w:t>
            </w:r>
          </w:p>
          <w:p w:rsidRPr="004D3011" w:rsidR="00036450" w:rsidP="6EE32593" w:rsidRDefault="00112054" w14:paraId="3008A4D4" wp14:textId="72465931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22"/>
                <w:szCs w:val="22"/>
              </w:rPr>
            </w:pPr>
            <w:r w:rsidRPr="6EE32593" w:rsidR="6EE32593">
              <w:rPr>
                <w:b w:val="0"/>
                <w:bCs w:val="0"/>
                <w:sz w:val="22"/>
                <w:szCs w:val="22"/>
              </w:rPr>
              <w:t>Javascript</w:t>
            </w:r>
          </w:p>
          <w:p w:rsidRPr="004D3011" w:rsidR="00036450" w:rsidP="6EE32593" w:rsidRDefault="00112054" w14:paraId="5893449F" wp14:textId="18B3A5B6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22"/>
                <w:szCs w:val="22"/>
              </w:rPr>
            </w:pPr>
            <w:r w:rsidRPr="6EE32593" w:rsidR="6EE32593">
              <w:rPr>
                <w:b w:val="0"/>
                <w:bCs w:val="0"/>
                <w:sz w:val="22"/>
                <w:szCs w:val="22"/>
              </w:rPr>
              <w:t>Jquery</w:t>
            </w:r>
          </w:p>
          <w:p w:rsidRPr="004D3011" w:rsidR="00036450" w:rsidP="6EE32593" w:rsidRDefault="00112054" w14:paraId="1299C43A" wp14:textId="3551B9D2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22"/>
                <w:szCs w:val="22"/>
              </w:rPr>
            </w:pPr>
            <w:r w:rsidRPr="6EE32593" w:rsidR="6EE32593">
              <w:rPr>
                <w:b w:val="0"/>
                <w:bCs w:val="0"/>
                <w:sz w:val="22"/>
                <w:szCs w:val="22"/>
              </w:rPr>
              <w:t>React</w:t>
            </w:r>
          </w:p>
        </w:tc>
      </w:tr>
    </w:tbl>
    <w:p xmlns:wp14="http://schemas.microsoft.com/office/word/2010/wordml" w:rsidR="0043117B" w:rsidP="000C45FF" w:rsidRDefault="00780D2B" w14:paraId="4DDBEF00" wp14:textId="77777777">
      <w:pPr>
        <w:tabs>
          <w:tab w:val="left" w:pos="990"/>
        </w:tabs>
      </w:pPr>
    </w:p>
    <w:sectPr w:rsidR="0043117B" w:rsidSect="000C45FF">
      <w:headerReference w:type="default" r:id="rId14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80D2B" w:rsidP="000C45FF" w:rsidRDefault="00780D2B" w14:paraId="0FB78278" wp14:textId="77777777">
      <w:r>
        <w:separator/>
      </w:r>
    </w:p>
  </w:endnote>
  <w:endnote w:type="continuationSeparator" w:id="0">
    <w:p xmlns:wp14="http://schemas.microsoft.com/office/word/2010/wordml" w:rsidR="00780D2B" w:rsidP="000C45FF" w:rsidRDefault="00780D2B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80D2B" w:rsidP="000C45FF" w:rsidRDefault="00780D2B" w14:paraId="3461D779" wp14:textId="77777777">
      <w:r>
        <w:separator/>
      </w:r>
    </w:p>
  </w:footnote>
  <w:footnote w:type="continuationSeparator" w:id="0">
    <w:p xmlns:wp14="http://schemas.microsoft.com/office/word/2010/wordml" w:rsidR="00780D2B" w:rsidP="000C45FF" w:rsidRDefault="00780D2B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p14">
  <w:p xmlns:wp14="http://schemas.microsoft.com/office/word/2010/wordml" w:rsidR="000C45FF" w:rsidRDefault="000C45FF" w14:paraId="527A66CA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EE32593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E74BF1"/>
    <w:multiLevelType w:val="multilevel"/>
    <w:tmpl w:val="562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94775F"/>
    <w:multiLevelType w:val="multilevel"/>
    <w:tmpl w:val="0F42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A553F36"/>
    <w:multiLevelType w:val="multilevel"/>
    <w:tmpl w:val="6A2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4A37E20"/>
    <w:multiLevelType w:val="multilevel"/>
    <w:tmpl w:val="7456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A6"/>
    <w:rsid w:val="00036450"/>
    <w:rsid w:val="00094499"/>
    <w:rsid w:val="000C45FF"/>
    <w:rsid w:val="000E3FD1"/>
    <w:rsid w:val="00112054"/>
    <w:rsid w:val="001525E1"/>
    <w:rsid w:val="001645A0"/>
    <w:rsid w:val="00180329"/>
    <w:rsid w:val="0019001F"/>
    <w:rsid w:val="0019285A"/>
    <w:rsid w:val="001A74A5"/>
    <w:rsid w:val="001B2ABD"/>
    <w:rsid w:val="001E0391"/>
    <w:rsid w:val="001E1759"/>
    <w:rsid w:val="001F1ECC"/>
    <w:rsid w:val="002129A6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79C8"/>
    <w:rsid w:val="0062123A"/>
    <w:rsid w:val="00646E75"/>
    <w:rsid w:val="006771D0"/>
    <w:rsid w:val="00715FCB"/>
    <w:rsid w:val="00733DC3"/>
    <w:rsid w:val="00743101"/>
    <w:rsid w:val="007775E1"/>
    <w:rsid w:val="00780D2B"/>
    <w:rsid w:val="007867A0"/>
    <w:rsid w:val="007927F5"/>
    <w:rsid w:val="007D6C2E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7038"/>
    <w:rsid w:val="00C9578B"/>
    <w:rsid w:val="00CB0055"/>
    <w:rsid w:val="00D2522B"/>
    <w:rsid w:val="00D422DE"/>
    <w:rsid w:val="00D5459D"/>
    <w:rsid w:val="00D74E64"/>
    <w:rsid w:val="00DA1F4D"/>
    <w:rsid w:val="00DD172A"/>
    <w:rsid w:val="00E25A26"/>
    <w:rsid w:val="00E4381A"/>
    <w:rsid w:val="00E55D74"/>
    <w:rsid w:val="00F60274"/>
    <w:rsid w:val="00F77FB9"/>
    <w:rsid w:val="00FB068F"/>
    <w:rsid w:val="0A22D3EE"/>
    <w:rsid w:val="6EE32593"/>
    <w:rsid w:val="762C9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2D3EE"/>
  <w14:defaultImageDpi w14:val="32767"/>
  <w15:chartTrackingRefBased/>
  <w15:docId w15:val="{63405860-7a67-4433-a97b-71013184e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D3011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AD76E2"/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styleId="DateChar" w:customStyle="1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itleChar" w:customStyle="1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Heading3Char" w:customStyle="1">
    <w:name w:val="Heading 3 Char"/>
    <w:basedOn w:val="DefaultParagraphFont"/>
    <w:link w:val="Heading3"/>
    <w:uiPriority w:val="9"/>
    <w:rsid w:val="00D5459D"/>
    <w:rPr>
      <w:rFonts w:asciiTheme="majorHAnsi" w:hAnsiTheme="majorHAnsi" w:eastAsiaTheme="majorEastAsia" w:cstheme="majorBidi"/>
      <w:b/>
      <w:caps/>
      <w:color w:val="548AB7" w:themeColor="accent1" w:themeShade="BF"/>
      <w:sz w:val="22"/>
    </w:rPr>
  </w:style>
  <w:style w:type="character" w:styleId="Heading4Char" w:customStyle="1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733DC3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733DC3"/>
    <w:pPr>
      <w:ind w:left="720"/>
      <w:contextualSpacing/>
    </w:pPr>
  </w:style>
  <w:style w:type="paragraph" w:styleId="NoSpacing">
    <w:name w:val="No Spacing"/>
    <w:uiPriority w:val="1"/>
    <w:qFormat/>
    <w:rsid w:val="00C87038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ca.barnett06@gmail.com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linkedin.com/in/alyssa-barnett-a3651213a/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github.com/alyssabarnett06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s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18DCBEB2AA4068892C96FEB64B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6F21F-E71D-4C62-812F-E692D6A6E12F}"/>
      </w:docPartPr>
      <w:docPartBody>
        <w:p w:rsidR="00000000" w:rsidRDefault="007D3630">
          <w:pPr>
            <w:pStyle w:val="9818DCBEB2AA4068892C96FEB64BCF30"/>
          </w:pPr>
          <w:r w:rsidRPr="00D5459D">
            <w:t>Profile</w:t>
          </w:r>
        </w:p>
      </w:docPartBody>
    </w:docPart>
    <w:docPart>
      <w:docPartPr>
        <w:name w:val="3D2A59A02C044AE598BD498A5B8B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B2F7A-89F0-4749-B2C4-B6EC0F6AB55D}"/>
      </w:docPartPr>
      <w:docPartBody>
        <w:p w:rsidR="00000000" w:rsidRDefault="007D3630">
          <w:pPr>
            <w:pStyle w:val="3D2A59A02C044AE598BD498A5B8B3F4C"/>
          </w:pPr>
          <w:r w:rsidRPr="00CB0055">
            <w:t>Contact</w:t>
          </w:r>
        </w:p>
      </w:docPartBody>
    </w:docPart>
    <w:docPart>
      <w:docPartPr>
        <w:name w:val="141DE5B8F855489491BA3EACD4974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5C789-1982-4C06-8281-2318346CFA80}"/>
      </w:docPartPr>
      <w:docPartBody>
        <w:p w:rsidR="00000000" w:rsidRDefault="007D3630">
          <w:pPr>
            <w:pStyle w:val="141DE5B8F855489491BA3EACD4974989"/>
          </w:pPr>
          <w:r w:rsidRPr="004D3011">
            <w:t>PHONE:</w:t>
          </w:r>
        </w:p>
      </w:docPartBody>
    </w:docPart>
    <w:docPart>
      <w:docPartPr>
        <w:name w:val="9DFE94CBACF94AC28BF4B2AD00B8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93472-E5FC-44B7-987B-A899AF91C76B}"/>
      </w:docPartPr>
      <w:docPartBody>
        <w:p w:rsidR="00000000" w:rsidRDefault="007D3630">
          <w:pPr>
            <w:pStyle w:val="9DFE94CBACF94AC28BF4B2AD00B82D93"/>
          </w:pPr>
          <w:r w:rsidRPr="004D3011">
            <w:t>WEBSITE:</w:t>
          </w:r>
        </w:p>
      </w:docPartBody>
    </w:docPart>
    <w:docPart>
      <w:docPartPr>
        <w:name w:val="AD6015E770A74139B3B500A10D12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EA1EA-0CE6-4C1E-952C-EF338EBF0B8F}"/>
      </w:docPartPr>
      <w:docPartBody>
        <w:p w:rsidR="00000000" w:rsidRDefault="007D3630">
          <w:pPr>
            <w:pStyle w:val="AD6015E770A74139B3B500A10D12AD52"/>
          </w:pPr>
          <w:r w:rsidRPr="004D3011">
            <w:t>EMAIL:</w:t>
          </w:r>
        </w:p>
      </w:docPartBody>
    </w:docPart>
    <w:docPart>
      <w:docPartPr>
        <w:name w:val="F5055C71504344B28F4F0B80F3A7A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7D2D-8163-4AC9-8C33-403D0263E1E9}"/>
      </w:docPartPr>
      <w:docPartBody>
        <w:p w:rsidR="00000000" w:rsidRDefault="007D3630">
          <w:pPr>
            <w:pStyle w:val="F5055C71504344B28F4F0B80F3A7A223"/>
          </w:pPr>
          <w:r w:rsidRPr="00036450">
            <w:t>EDUCATION</w:t>
          </w:r>
        </w:p>
      </w:docPartBody>
    </w:docPart>
    <w:docPart>
      <w:docPartPr>
        <w:name w:val="CD8A178D0DFF44408B70E2BEBF451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1F40-1852-497E-88AB-D1D8D673065D}"/>
      </w:docPartPr>
      <w:docPartBody>
        <w:p w:rsidR="00000000" w:rsidRDefault="007D3630">
          <w:pPr>
            <w:pStyle w:val="CD8A178D0DFF44408B70E2BEBF4513E0"/>
          </w:pPr>
          <w:r w:rsidRPr="00036450">
            <w:t>WORK EXPERIENCE</w:t>
          </w:r>
        </w:p>
      </w:docPartBody>
    </w:docPart>
    <w:docPart>
      <w:docPartPr>
        <w:name w:val="189928B1C2614B0BA39791740497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F8AB2-0B01-4C5D-90C1-2F4D5B36E003}"/>
      </w:docPartPr>
      <w:docPartBody>
        <w:p w:rsidR="00000000" w:rsidRDefault="007D3630">
          <w:pPr>
            <w:pStyle w:val="189928B1C2614B0BA39791740497534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41"/>
    <w:rsid w:val="00153641"/>
    <w:rsid w:val="007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5364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D9B7C126C409CBDD3EC46130D8D30">
    <w:name w:val="DF3D9B7C126C409CBDD3EC46130D8D30"/>
  </w:style>
  <w:style w:type="paragraph" w:customStyle="1" w:styleId="4AD885C08E3149E5836ECE9E3AFC780D">
    <w:name w:val="4AD885C08E3149E5836ECE9E3AFC780D"/>
  </w:style>
  <w:style w:type="paragraph" w:customStyle="1" w:styleId="9818DCBEB2AA4068892C96FEB64BCF30">
    <w:name w:val="9818DCBEB2AA4068892C96FEB64BCF30"/>
  </w:style>
  <w:style w:type="paragraph" w:customStyle="1" w:styleId="187448E8839142FDB296F4B156D6AABC">
    <w:name w:val="187448E8839142FDB296F4B156D6AABC"/>
  </w:style>
  <w:style w:type="paragraph" w:customStyle="1" w:styleId="3D2A59A02C044AE598BD498A5B8B3F4C">
    <w:name w:val="3D2A59A02C044AE598BD498A5B8B3F4C"/>
  </w:style>
  <w:style w:type="paragraph" w:customStyle="1" w:styleId="141DE5B8F855489491BA3EACD4974989">
    <w:name w:val="141DE5B8F855489491BA3EACD4974989"/>
  </w:style>
  <w:style w:type="paragraph" w:customStyle="1" w:styleId="5A35439CE49F4F60A9D83F4BE87DFC4B">
    <w:name w:val="5A35439CE49F4F60A9D83F4BE87DFC4B"/>
  </w:style>
  <w:style w:type="paragraph" w:customStyle="1" w:styleId="9DFE94CBACF94AC28BF4B2AD00B82D93">
    <w:name w:val="9DFE94CBACF94AC28BF4B2AD00B82D93"/>
  </w:style>
  <w:style w:type="paragraph" w:customStyle="1" w:styleId="490EA02F271A44109CE817C5A050EA34">
    <w:name w:val="490EA02F271A44109CE817C5A050EA34"/>
  </w:style>
  <w:style w:type="paragraph" w:customStyle="1" w:styleId="AD6015E770A74139B3B500A10D12AD52">
    <w:name w:val="AD6015E770A74139B3B500A10D12AD5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5C77583287B48E0959BF427D0BBEF21">
    <w:name w:val="55C77583287B48E0959BF427D0BBEF21"/>
  </w:style>
  <w:style w:type="paragraph" w:customStyle="1" w:styleId="9C25D132BBE94FC58CCF751D764FA1CA">
    <w:name w:val="9C25D132BBE94FC58CCF751D764FA1CA"/>
  </w:style>
  <w:style w:type="paragraph" w:customStyle="1" w:styleId="E0E97CA4AAAC4BC5AA5EB066F6734C43">
    <w:name w:val="E0E97CA4AAAC4BC5AA5EB066F6734C43"/>
  </w:style>
  <w:style w:type="paragraph" w:customStyle="1" w:styleId="6B88D1CA7C3A49F29455CA5E348440CD">
    <w:name w:val="6B88D1CA7C3A49F29455CA5E348440CD"/>
  </w:style>
  <w:style w:type="paragraph" w:customStyle="1" w:styleId="629E5992DC41422EB494D5628400A173">
    <w:name w:val="629E5992DC41422EB494D5628400A173"/>
  </w:style>
  <w:style w:type="paragraph" w:customStyle="1" w:styleId="6ACD863D7D0442C6BCD89986494DDC0A">
    <w:name w:val="6ACD863D7D0442C6BCD89986494DDC0A"/>
  </w:style>
  <w:style w:type="paragraph" w:customStyle="1" w:styleId="F5055C71504344B28F4F0B80F3A7A223">
    <w:name w:val="F5055C71504344B28F4F0B80F3A7A223"/>
  </w:style>
  <w:style w:type="paragraph" w:customStyle="1" w:styleId="572F919050714D75A08524A55FDCBBE2">
    <w:name w:val="572F919050714D75A08524A55FDCBBE2"/>
  </w:style>
  <w:style w:type="paragraph" w:customStyle="1" w:styleId="B0A9EB99D337491F92DAE0C00CB1D505">
    <w:name w:val="B0A9EB99D337491F92DAE0C00CB1D505"/>
  </w:style>
  <w:style w:type="paragraph" w:customStyle="1" w:styleId="5168821C0987447D87BEAB42F765C58E">
    <w:name w:val="5168821C0987447D87BEAB42F765C58E"/>
  </w:style>
  <w:style w:type="paragraph" w:customStyle="1" w:styleId="EFB75B0AAEC440D3ACA651052E8ECA4E">
    <w:name w:val="EFB75B0AAEC440D3ACA651052E8ECA4E"/>
  </w:style>
  <w:style w:type="paragraph" w:customStyle="1" w:styleId="E8D6859B84804A09B1A678FF865BF08C">
    <w:name w:val="E8D6859B84804A09B1A678FF865BF08C"/>
  </w:style>
  <w:style w:type="paragraph" w:customStyle="1" w:styleId="97D87ECAEFC24295ADB0F14371DFA678">
    <w:name w:val="97D87ECAEFC24295ADB0F14371DFA678"/>
  </w:style>
  <w:style w:type="paragraph" w:customStyle="1" w:styleId="17BC119372DC4B75B977DBF5062EFFC8">
    <w:name w:val="17BC119372DC4B75B977DBF5062EFFC8"/>
  </w:style>
  <w:style w:type="paragraph" w:customStyle="1" w:styleId="CD8A178D0DFF44408B70E2BEBF4513E0">
    <w:name w:val="CD8A178D0DFF44408B70E2BEBF4513E0"/>
  </w:style>
  <w:style w:type="paragraph" w:customStyle="1" w:styleId="0AACAC0EB1FB40C28EBD291F25174131">
    <w:name w:val="0AACAC0EB1FB40C28EBD291F25174131"/>
  </w:style>
  <w:style w:type="paragraph" w:customStyle="1" w:styleId="9D4B78FDC729473EB3D3A16727FB3BEE">
    <w:name w:val="9D4B78FDC729473EB3D3A16727FB3BEE"/>
  </w:style>
  <w:style w:type="paragraph" w:customStyle="1" w:styleId="C032D61130094553823F0C7D788B7193">
    <w:name w:val="C032D61130094553823F0C7D788B7193"/>
  </w:style>
  <w:style w:type="paragraph" w:customStyle="1" w:styleId="1657E5C5366747E99FC0E17CC547699B">
    <w:name w:val="1657E5C5366747E99FC0E17CC547699B"/>
  </w:style>
  <w:style w:type="paragraph" w:customStyle="1" w:styleId="494938E4901E4121BF7730840722E412">
    <w:name w:val="494938E4901E4121BF7730840722E412"/>
  </w:style>
  <w:style w:type="paragraph" w:customStyle="1" w:styleId="BFD41A423DFC41D7BF70A4A8AB657EB4">
    <w:name w:val="BFD41A423DFC41D7BF70A4A8AB657EB4"/>
  </w:style>
  <w:style w:type="paragraph" w:customStyle="1" w:styleId="BDD5EE8B45C64408A130308BC0936816">
    <w:name w:val="BDD5EE8B45C64408A130308BC0936816"/>
  </w:style>
  <w:style w:type="paragraph" w:customStyle="1" w:styleId="6CA4210435EE438E834BE444E99E89A1">
    <w:name w:val="6CA4210435EE438E834BE444E99E89A1"/>
  </w:style>
  <w:style w:type="paragraph" w:customStyle="1" w:styleId="B4BAB4BD359741718DDC674149A54792">
    <w:name w:val="B4BAB4BD359741718DDC674149A54792"/>
  </w:style>
  <w:style w:type="paragraph" w:customStyle="1" w:styleId="70A1300B2DF74C529E6CFE457FA6EF9B">
    <w:name w:val="70A1300B2DF74C529E6CFE457FA6EF9B"/>
  </w:style>
  <w:style w:type="paragraph" w:customStyle="1" w:styleId="A4DAB6FD63DF49A8938871898F4D00FB">
    <w:name w:val="A4DAB6FD63DF49A8938871898F4D00FB"/>
  </w:style>
  <w:style w:type="paragraph" w:customStyle="1" w:styleId="364FB8237678400EA63B037E51E7CACE">
    <w:name w:val="364FB8237678400EA63B037E51E7CACE"/>
  </w:style>
  <w:style w:type="paragraph" w:customStyle="1" w:styleId="5EEBFE229E834EA4AFEE158A236398C2">
    <w:name w:val="5EEBFE229E834EA4AFEE158A236398C2"/>
  </w:style>
  <w:style w:type="paragraph" w:customStyle="1" w:styleId="50ECA35EFF3648A9B3070656CE32FC70">
    <w:name w:val="50ECA35EFF3648A9B3070656CE32FC70"/>
  </w:style>
  <w:style w:type="paragraph" w:customStyle="1" w:styleId="AE98AAC3195B4C5EA26306CB4EDCD2F5">
    <w:name w:val="AE98AAC3195B4C5EA26306CB4EDCD2F5"/>
  </w:style>
  <w:style w:type="character" w:customStyle="1" w:styleId="Heading2Char">
    <w:name w:val="Heading 2 Char"/>
    <w:basedOn w:val="DefaultParagraphFont"/>
    <w:link w:val="Heading2"/>
    <w:uiPriority w:val="9"/>
    <w:rsid w:val="0015364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89928B1C2614B0BA397917404975345">
    <w:name w:val="189928B1C2614B0BA397917404975345"/>
  </w:style>
  <w:style w:type="paragraph" w:customStyle="1" w:styleId="E6490A59F7D3499FBB958E5615996EB9">
    <w:name w:val="E6490A59F7D3499FBB958E5615996EB9"/>
    <w:rsid w:val="00153641"/>
  </w:style>
  <w:style w:type="paragraph" w:customStyle="1" w:styleId="BED2BC2ACD8D4F80BA0F1F2AE8FBE34F">
    <w:name w:val="BED2BC2ACD8D4F80BA0F1F2AE8FBE34F"/>
    <w:rsid w:val="00153641"/>
  </w:style>
  <w:style w:type="paragraph" w:customStyle="1" w:styleId="4A1A1895C7CC4E57B5CA17D3862E793D">
    <w:name w:val="4A1A1895C7CC4E57B5CA17D3862E793D"/>
    <w:rsid w:val="00153641"/>
  </w:style>
  <w:style w:type="paragraph" w:customStyle="1" w:styleId="FC66BE4DC10E4441979E35D2AE696CDC">
    <w:name w:val="FC66BE4DC10E4441979E35D2AE696CDC"/>
    <w:rsid w:val="00153641"/>
  </w:style>
  <w:style w:type="paragraph" w:customStyle="1" w:styleId="2D91AD44EB154BA5875EEDA9C9CA2791">
    <w:name w:val="2D91AD44EB154BA5875EEDA9C9CA2791"/>
    <w:rsid w:val="00153641"/>
  </w:style>
  <w:style w:type="paragraph" w:customStyle="1" w:styleId="F84B101ABBFF48538A50097561BDEBD9">
    <w:name w:val="F84B101ABBFF48538A50097561BDEBD9"/>
    <w:rsid w:val="00153641"/>
  </w:style>
  <w:style w:type="paragraph" w:customStyle="1" w:styleId="32ACD53596E541038DC5139B6D386D5F">
    <w:name w:val="32ACD53596E541038DC5139B6D386D5F"/>
    <w:rsid w:val="00153641"/>
  </w:style>
  <w:style w:type="paragraph" w:customStyle="1" w:styleId="6A0D70BA7E374397888599D46ECA0558">
    <w:name w:val="6A0D70BA7E374397888599D46ECA0558"/>
    <w:rsid w:val="00153641"/>
  </w:style>
  <w:style w:type="paragraph" w:customStyle="1" w:styleId="D37B4E39D5DC41D893B1E80E1FA6D23E">
    <w:name w:val="D37B4E39D5DC41D893B1E80E1FA6D23E"/>
    <w:rsid w:val="00153641"/>
  </w:style>
  <w:style w:type="paragraph" w:customStyle="1" w:styleId="B842EC8278BC4CAE8AB71F9D91D89A60">
    <w:name w:val="B842EC8278BC4CAE8AB71F9D91D89A60"/>
    <w:rsid w:val="00153641"/>
  </w:style>
  <w:style w:type="paragraph" w:customStyle="1" w:styleId="F677CACAAB6B43828263ADF6137B9360">
    <w:name w:val="F677CACAAB6B43828263ADF6137B9360"/>
    <w:rsid w:val="00153641"/>
  </w:style>
  <w:style w:type="paragraph" w:customStyle="1" w:styleId="21D2D7F6CDFF4A608588540C33CBD322">
    <w:name w:val="21D2D7F6CDFF4A608588540C33CBD322"/>
    <w:rsid w:val="00153641"/>
  </w:style>
  <w:style w:type="paragraph" w:customStyle="1" w:styleId="F02C8599533D489AA112045087CABA4B">
    <w:name w:val="F02C8599533D489AA112045087CABA4B"/>
    <w:rsid w:val="00153641"/>
  </w:style>
  <w:style w:type="paragraph" w:customStyle="1" w:styleId="384D8C83287E470C87E25BBA2F728913">
    <w:name w:val="384D8C83287E470C87E25BBA2F728913"/>
    <w:rsid w:val="00153641"/>
  </w:style>
  <w:style w:type="paragraph" w:customStyle="1" w:styleId="C6EC991F784A4507BF5B30452F363E44">
    <w:name w:val="C6EC991F784A4507BF5B30452F363E44"/>
    <w:rsid w:val="00153641"/>
  </w:style>
  <w:style w:type="paragraph" w:customStyle="1" w:styleId="550DEDDAC85B4559B41E816C68F27D78">
    <w:name w:val="550DEDDAC85B4559B41E816C68F27D78"/>
    <w:rsid w:val="001536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Blue grey resume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2020-02-19T17:14:13.5749148Z</dcterms:created>
  <dcterms:modified xsi:type="dcterms:W3CDTF">2020-02-19T17:14:00.8546633Z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